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3F86" w14:textId="23D1B369" w:rsidR="00C6554A" w:rsidRPr="008B5277" w:rsidRDefault="00813990" w:rsidP="00813990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756B7880" wp14:editId="575B87B9">
            <wp:extent cx="4083424" cy="2298816"/>
            <wp:effectExtent l="0" t="0" r="0" b="6350"/>
            <wp:docPr id="3" name="Picture 3" descr="At the breaking point: New report reveals weaknesses in outer space  security - Project Ploughsh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 the breaking point: New report reveals weaknesses in outer space  security - Project Ploughsha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251" cy="230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5069952" w14:textId="2D33ABA5" w:rsidR="00C6554A" w:rsidRDefault="005D46C6" w:rsidP="00C6554A">
      <w:pPr>
        <w:pStyle w:val="Title"/>
      </w:pPr>
      <w:r>
        <w:t>Clustering with the CURE Algorithm</w:t>
      </w:r>
    </w:p>
    <w:p w14:paraId="1934CDFD" w14:textId="56EF106B" w:rsidR="00C6554A" w:rsidRPr="00D5413C" w:rsidRDefault="00C6554A" w:rsidP="00C6554A">
      <w:pPr>
        <w:pStyle w:val="Subtitle"/>
      </w:pPr>
    </w:p>
    <w:p w14:paraId="19CF10D8" w14:textId="2C01D1EF" w:rsidR="00C6554A" w:rsidRDefault="005D46C6" w:rsidP="00C6554A">
      <w:pPr>
        <w:pStyle w:val="ContactInfo"/>
      </w:pPr>
      <w:r>
        <w:t>Diego Freire</w:t>
      </w:r>
      <w:r w:rsidR="00C6554A">
        <w:t xml:space="preserve"> | </w:t>
      </w:r>
      <w:r>
        <w:t>Data Mining</w:t>
      </w:r>
      <w:r w:rsidR="00C6554A">
        <w:t xml:space="preserve"> |</w:t>
      </w:r>
      <w:r w:rsidR="00C6554A" w:rsidRPr="00D5413C">
        <w:t xml:space="preserve"> </w:t>
      </w:r>
      <w:r>
        <w:t>May 2022</w:t>
      </w:r>
      <w:r w:rsidR="00C6554A">
        <w:br w:type="page"/>
      </w:r>
    </w:p>
    <w:p w14:paraId="37C5EF35" w14:textId="569E8943" w:rsidR="00C6554A" w:rsidRDefault="005D46C6" w:rsidP="00C6554A">
      <w:pPr>
        <w:pStyle w:val="Heading1"/>
      </w:pPr>
      <w:r>
        <w:lastRenderedPageBreak/>
        <w:t>Problem Description</w:t>
      </w:r>
    </w:p>
    <w:p w14:paraId="15C33F6A" w14:textId="77777777" w:rsidR="005D46C6" w:rsidRPr="005D46C6" w:rsidRDefault="005D46C6" w:rsidP="00D100BC">
      <w:pPr>
        <w:pStyle w:val="Heading2"/>
        <w:rPr>
          <w:szCs w:val="24"/>
        </w:rPr>
      </w:pPr>
      <w:r w:rsidRPr="005D46C6">
        <w:t>Clustering</w:t>
      </w:r>
    </w:p>
    <w:p w14:paraId="7E6472FC" w14:textId="54A4BC86" w:rsidR="005D46C6" w:rsidRPr="006358DF" w:rsidRDefault="005D46C6" w:rsidP="002F7206">
      <w:pPr>
        <w:jc w:val="both"/>
        <w:rPr>
          <w:rFonts w:cstheme="minorHAnsi"/>
        </w:rPr>
      </w:pPr>
      <w:bookmarkStart w:id="5" w:name="_Hlk103791886"/>
      <w:r w:rsidRPr="006358DF">
        <w:rPr>
          <w:rFonts w:cstheme="minorHAnsi"/>
        </w:rPr>
        <w:t>According to the course</w:t>
      </w:r>
      <w:r w:rsidR="00064B30">
        <w:rPr>
          <w:rFonts w:cstheme="minorHAnsi"/>
        </w:rPr>
        <w:t>,</w:t>
      </w:r>
      <w:r w:rsidRPr="006358DF">
        <w:rPr>
          <w:rFonts w:cstheme="minorHAnsi"/>
        </w:rPr>
        <w:t xml:space="preserve"> Mining of Massive Datasets textbook, “Clustering is the process of examining a collection of “points,” and grouping the points into “clusters” according to some distance measure.”</w:t>
      </w:r>
      <w:r w:rsidR="00FB7438">
        <w:rPr>
          <w:rFonts w:cstheme="minorHAnsi"/>
        </w:rPr>
        <w:t xml:space="preserve"> </w:t>
      </w:r>
      <w:sdt>
        <w:sdtPr>
          <w:rPr>
            <w:rFonts w:cstheme="minorHAnsi"/>
          </w:rPr>
          <w:id w:val="-682440227"/>
          <w:citation/>
        </w:sdtPr>
        <w:sdtEndPr/>
        <w:sdtContent>
          <w:r w:rsidR="00FB7438">
            <w:rPr>
              <w:rFonts w:cstheme="minorHAnsi"/>
            </w:rPr>
            <w:fldChar w:fldCharType="begin"/>
          </w:r>
          <w:r w:rsidR="00B063C6">
            <w:rPr>
              <w:rFonts w:cstheme="minorHAnsi"/>
            </w:rPr>
            <w:instrText xml:space="preserve">CITATION ref1 \l 1033 </w:instrText>
          </w:r>
          <w:r w:rsidR="00FB7438">
            <w:rPr>
              <w:rFonts w:cstheme="minorHAnsi"/>
            </w:rPr>
            <w:fldChar w:fldCharType="separate"/>
          </w:r>
          <w:r w:rsidR="002D0DB0" w:rsidRPr="002D0DB0">
            <w:rPr>
              <w:rFonts w:cstheme="minorHAnsi"/>
              <w:noProof/>
            </w:rPr>
            <w:t>(Leskovec, Rajaraman, &amp; Ullman)</w:t>
          </w:r>
          <w:r w:rsidR="00FB7438">
            <w:rPr>
              <w:rFonts w:cstheme="minorHAnsi"/>
            </w:rPr>
            <w:fldChar w:fldCharType="end"/>
          </w:r>
        </w:sdtContent>
      </w:sdt>
    </w:p>
    <w:p w14:paraId="6E9C3790" w14:textId="22AABF48" w:rsidR="005D46C6" w:rsidRPr="006358DF" w:rsidRDefault="005D46C6" w:rsidP="002F7206">
      <w:pPr>
        <w:jc w:val="both"/>
        <w:rPr>
          <w:rFonts w:cstheme="minorHAnsi"/>
        </w:rPr>
      </w:pPr>
      <w:r w:rsidRPr="006358DF">
        <w:rPr>
          <w:rFonts w:cstheme="minorHAnsi"/>
        </w:rPr>
        <w:t>Clustering is an unsupervised Machine Learning technique used to group which automatically groups unlabeled data</w:t>
      </w:r>
      <w:bookmarkEnd w:id="5"/>
      <w:r w:rsidR="00064B30">
        <w:rPr>
          <w:rFonts w:cstheme="minorHAnsi"/>
        </w:rPr>
        <w:t>,</w:t>
      </w:r>
      <w:r w:rsidRPr="006358DF">
        <w:rPr>
          <w:rFonts w:cstheme="minorHAnsi"/>
        </w:rPr>
        <w:t xml:space="preserve"> look</w:t>
      </w:r>
      <w:r w:rsidR="00064B30">
        <w:rPr>
          <w:rFonts w:cstheme="minorHAnsi"/>
        </w:rPr>
        <w:t>ing</w:t>
      </w:r>
      <w:r w:rsidRPr="006358DF">
        <w:rPr>
          <w:rFonts w:cstheme="minorHAnsi"/>
        </w:rPr>
        <w:t xml:space="preserve"> for similar patterns in the data</w:t>
      </w:r>
      <w:r w:rsidR="007A0929">
        <w:rPr>
          <w:rFonts w:cstheme="minorHAnsi"/>
        </w:rPr>
        <w:t xml:space="preserve"> </w:t>
      </w:r>
      <w:r w:rsidRPr="006358DF">
        <w:rPr>
          <w:rFonts w:cstheme="minorHAnsi"/>
        </w:rPr>
        <w:t>set</w:t>
      </w:r>
      <w:r w:rsidR="00650D66">
        <w:rPr>
          <w:rFonts w:cstheme="minorHAnsi"/>
        </w:rPr>
        <w:t xml:space="preserve">, then </w:t>
      </w:r>
      <w:r w:rsidRPr="006358DF">
        <w:rPr>
          <w:rFonts w:cstheme="minorHAnsi"/>
        </w:rPr>
        <w:t xml:space="preserve">it divides </w:t>
      </w:r>
      <w:r w:rsidR="00650D66">
        <w:rPr>
          <w:rFonts w:cstheme="minorHAnsi"/>
        </w:rPr>
        <w:t xml:space="preserve">groups </w:t>
      </w:r>
      <w:r w:rsidRPr="006358DF">
        <w:rPr>
          <w:rFonts w:cstheme="minorHAnsi"/>
        </w:rPr>
        <w:t>in presence or absence of similar patterns.</w:t>
      </w:r>
    </w:p>
    <w:p w14:paraId="4C89281E" w14:textId="6B458B46" w:rsidR="005D46C6" w:rsidRPr="006358DF" w:rsidRDefault="005D46C6" w:rsidP="002F7206">
      <w:pPr>
        <w:jc w:val="both"/>
        <w:rPr>
          <w:rFonts w:cstheme="minorHAnsi"/>
        </w:rPr>
      </w:pPr>
      <w:r w:rsidRPr="006358DF">
        <w:rPr>
          <w:rFonts w:cstheme="minorHAnsi"/>
        </w:rPr>
        <w:t xml:space="preserve">To use a clustering algorithm, the dataset should be a collection of points that belong to </w:t>
      </w:r>
      <w:commentRangeStart w:id="6"/>
      <w:commentRangeEnd w:id="6"/>
      <w:r w:rsidR="00DD5AEE">
        <w:rPr>
          <w:rStyle w:val="CommentReference"/>
        </w:rPr>
        <w:commentReference w:id="6"/>
      </w:r>
      <w:r w:rsidRPr="006358DF">
        <w:rPr>
          <w:rFonts w:cstheme="minorHAnsi"/>
        </w:rPr>
        <w:t xml:space="preserve"> a </w:t>
      </w:r>
      <w:r w:rsidR="000E2A1E">
        <w:rPr>
          <w:rFonts w:cstheme="minorHAnsi"/>
        </w:rPr>
        <w:t xml:space="preserve">space where the points can be located. </w:t>
      </w:r>
    </w:p>
    <w:p w14:paraId="4FFB1055" w14:textId="16ECEBF0" w:rsidR="005D46C6" w:rsidRDefault="005D46C6" w:rsidP="00B95744">
      <w:pPr>
        <w:pStyle w:val="Heading2"/>
        <w:jc w:val="center"/>
      </w:pPr>
      <w:r w:rsidRPr="006358DF">
        <w:rPr>
          <w:rFonts w:cstheme="minorHAnsi"/>
          <w:noProof/>
        </w:rPr>
        <w:drawing>
          <wp:inline distT="0" distB="0" distL="0" distR="0" wp14:anchorId="495A7C03" wp14:editId="2F546C90">
            <wp:extent cx="3052286" cy="2182906"/>
            <wp:effectExtent l="0" t="0" r="0" b="8255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957" cy="218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2623" w14:textId="30068C93" w:rsidR="00B95744" w:rsidRPr="00813990" w:rsidRDefault="00B95744" w:rsidP="00B95744">
      <w:pPr>
        <w:jc w:val="center"/>
        <w:rPr>
          <w:sz w:val="16"/>
          <w:szCs w:val="16"/>
        </w:rPr>
      </w:pPr>
      <w:r w:rsidRPr="00813990">
        <w:rPr>
          <w:sz w:val="16"/>
          <w:szCs w:val="16"/>
        </w:rPr>
        <w:t>Figure 1</w:t>
      </w:r>
    </w:p>
    <w:p w14:paraId="6918BBF1" w14:textId="77777777" w:rsidR="005D46C6" w:rsidRPr="006358DF" w:rsidRDefault="005D46C6" w:rsidP="002F7206">
      <w:pPr>
        <w:jc w:val="both"/>
        <w:rPr>
          <w:rFonts w:cstheme="minorHAnsi"/>
          <w:sz w:val="24"/>
          <w:szCs w:val="24"/>
        </w:rPr>
      </w:pPr>
      <w:r w:rsidRPr="006358DF">
        <w:rPr>
          <w:rFonts w:cstheme="minorHAnsi"/>
        </w:rPr>
        <w:t>The most common uses of clustering are:</w:t>
      </w:r>
    </w:p>
    <w:p w14:paraId="74EEF659" w14:textId="77777777" w:rsidR="005D46C6" w:rsidRPr="006358DF" w:rsidRDefault="005D46C6" w:rsidP="002F7206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358DF">
        <w:rPr>
          <w:rFonts w:cstheme="minorHAnsi"/>
        </w:rPr>
        <w:t>Market Segmentation</w:t>
      </w:r>
    </w:p>
    <w:p w14:paraId="0E6DA075" w14:textId="77777777" w:rsidR="005D46C6" w:rsidRPr="006358DF" w:rsidRDefault="005D46C6" w:rsidP="002F7206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358DF">
        <w:rPr>
          <w:rFonts w:cstheme="minorHAnsi"/>
        </w:rPr>
        <w:t>Statistical data analysis</w:t>
      </w:r>
    </w:p>
    <w:p w14:paraId="1EB1602E" w14:textId="77777777" w:rsidR="005D46C6" w:rsidRPr="006358DF" w:rsidRDefault="005D46C6" w:rsidP="002F7206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358DF">
        <w:rPr>
          <w:rFonts w:cstheme="minorHAnsi"/>
        </w:rPr>
        <w:t>Social network analysis</w:t>
      </w:r>
    </w:p>
    <w:p w14:paraId="15C3769E" w14:textId="77777777" w:rsidR="005D46C6" w:rsidRPr="006358DF" w:rsidRDefault="005D46C6" w:rsidP="002F7206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358DF">
        <w:rPr>
          <w:rFonts w:cstheme="minorHAnsi"/>
        </w:rPr>
        <w:t>Image segmentation</w:t>
      </w:r>
    </w:p>
    <w:p w14:paraId="06AA3DD4" w14:textId="042E8FCD" w:rsidR="005D46C6" w:rsidRPr="006358DF" w:rsidRDefault="005D46C6" w:rsidP="002F7206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358DF">
        <w:rPr>
          <w:rFonts w:cstheme="minorHAnsi"/>
        </w:rPr>
        <w:t>Anomaly detection</w:t>
      </w:r>
    </w:p>
    <w:p w14:paraId="4C12AADB" w14:textId="77777777" w:rsidR="005D46C6" w:rsidRPr="006358DF" w:rsidRDefault="005D46C6" w:rsidP="002F7206">
      <w:pPr>
        <w:pStyle w:val="ListParagraph"/>
        <w:numPr>
          <w:ilvl w:val="0"/>
          <w:numId w:val="16"/>
        </w:numPr>
        <w:jc w:val="both"/>
        <w:rPr>
          <w:rFonts w:cstheme="minorHAnsi"/>
          <w:color w:val="333333"/>
        </w:rPr>
      </w:pPr>
      <w:r w:rsidRPr="006358DF">
        <w:rPr>
          <w:rFonts w:cstheme="minorHAnsi"/>
        </w:rPr>
        <w:t>Recommendation systems (Amazon, Netflix)</w:t>
      </w:r>
    </w:p>
    <w:p w14:paraId="46A2A863" w14:textId="77777777" w:rsidR="002F7206" w:rsidRDefault="002F7206" w:rsidP="005D46C6">
      <w:pPr>
        <w:rPr>
          <w:rFonts w:cstheme="minorHAnsi"/>
          <w:b/>
          <w:bCs/>
        </w:rPr>
      </w:pPr>
    </w:p>
    <w:p w14:paraId="7209817E" w14:textId="77777777" w:rsidR="002F7206" w:rsidRDefault="002F7206" w:rsidP="005D46C6">
      <w:pPr>
        <w:rPr>
          <w:rFonts w:cstheme="minorHAnsi"/>
          <w:b/>
          <w:bCs/>
        </w:rPr>
      </w:pPr>
    </w:p>
    <w:p w14:paraId="7990803A" w14:textId="77777777" w:rsidR="002F7206" w:rsidRDefault="002F7206" w:rsidP="005D46C6">
      <w:pPr>
        <w:rPr>
          <w:rFonts w:cstheme="minorHAnsi"/>
          <w:b/>
          <w:bCs/>
        </w:rPr>
      </w:pPr>
    </w:p>
    <w:p w14:paraId="1A6ED649" w14:textId="37941B18" w:rsidR="005D46C6" w:rsidRPr="002F7206" w:rsidRDefault="005D46C6" w:rsidP="00D100BC">
      <w:pPr>
        <w:pStyle w:val="Heading3"/>
      </w:pPr>
      <w:r w:rsidRPr="002F7206">
        <w:lastRenderedPageBreak/>
        <w:t>Clustering Strategies</w:t>
      </w:r>
    </w:p>
    <w:p w14:paraId="0062CA3D" w14:textId="13E55F3B" w:rsidR="000F487A" w:rsidRPr="007A0929" w:rsidRDefault="005D46C6" w:rsidP="007A0929">
      <w:pPr>
        <w:pStyle w:val="ListParagraph"/>
        <w:numPr>
          <w:ilvl w:val="0"/>
          <w:numId w:val="17"/>
        </w:numPr>
        <w:jc w:val="both"/>
        <w:rPr>
          <w:rFonts w:cstheme="minorHAnsi"/>
          <w:shd w:val="clear" w:color="auto" w:fill="FFFFFF"/>
        </w:rPr>
      </w:pPr>
      <w:r w:rsidRPr="007A0929">
        <w:rPr>
          <w:rFonts w:cstheme="minorHAnsi"/>
        </w:rPr>
        <w:t xml:space="preserve">Hierarchical: </w:t>
      </w:r>
      <w:r w:rsidRPr="007A0929">
        <w:rPr>
          <w:rFonts w:cstheme="minorHAnsi"/>
          <w:shd w:val="clear" w:color="auto" w:fill="FFFFFF"/>
        </w:rPr>
        <w:t>It is a type of clustering</w:t>
      </w:r>
      <w:r w:rsidR="00DD5AEE">
        <w:rPr>
          <w:rFonts w:cstheme="minorHAnsi"/>
          <w:shd w:val="clear" w:color="auto" w:fill="FFFFFF"/>
        </w:rPr>
        <w:t xml:space="preserve"> </w:t>
      </w:r>
      <w:r w:rsidRPr="007A0929">
        <w:rPr>
          <w:rFonts w:cstheme="minorHAnsi"/>
          <w:shd w:val="clear" w:color="auto" w:fill="FFFFFF"/>
        </w:rPr>
        <w:t xml:space="preserve">starts with a single point cluster, and moves to merge with another cluster, until the desired number of clusters are </w:t>
      </w:r>
      <w:r w:rsidR="00AD2CD8">
        <w:rPr>
          <w:rFonts w:cstheme="minorHAnsi"/>
          <w:shd w:val="clear" w:color="auto" w:fill="FFFFFF"/>
        </w:rPr>
        <w:t>created</w:t>
      </w:r>
      <w:r w:rsidRPr="007A0929">
        <w:rPr>
          <w:rFonts w:cstheme="minorHAnsi"/>
          <w:shd w:val="clear" w:color="auto" w:fill="FFFFFF"/>
        </w:rPr>
        <w:t>.</w:t>
      </w:r>
      <w:r w:rsidR="007A0929">
        <w:rPr>
          <w:rFonts w:cstheme="minorHAnsi"/>
          <w:shd w:val="clear" w:color="auto" w:fill="FFFFFF"/>
        </w:rPr>
        <w:t xml:space="preserve"> </w:t>
      </w:r>
      <w:r w:rsidR="000F487A" w:rsidRPr="007A0929">
        <w:rPr>
          <w:rFonts w:cstheme="minorHAnsi"/>
          <w:shd w:val="clear" w:color="auto" w:fill="FFFFFF"/>
        </w:rPr>
        <w:t>There are two types of hierarchical clusters</w:t>
      </w:r>
      <w:r w:rsidR="00AD2CD8">
        <w:rPr>
          <w:rFonts w:cstheme="minorHAnsi"/>
          <w:shd w:val="clear" w:color="auto" w:fill="FFFFFF"/>
        </w:rPr>
        <w:t>,</w:t>
      </w:r>
      <w:r w:rsidR="000F487A" w:rsidRPr="007A0929">
        <w:rPr>
          <w:rFonts w:cstheme="minorHAnsi"/>
          <w:shd w:val="clear" w:color="auto" w:fill="FFFFFF"/>
        </w:rPr>
        <w:t xml:space="preserve"> </w:t>
      </w:r>
      <w:r w:rsidR="00D242AB" w:rsidRPr="007A0929">
        <w:rPr>
          <w:rFonts w:cstheme="minorHAnsi"/>
          <w:shd w:val="clear" w:color="auto" w:fill="FFFFFF"/>
        </w:rPr>
        <w:t>combined b</w:t>
      </w:r>
      <w:r w:rsidR="000F487A" w:rsidRPr="007A0929">
        <w:rPr>
          <w:rFonts w:cstheme="minorHAnsi"/>
          <w:shd w:val="clear" w:color="auto" w:fill="FFFFFF"/>
        </w:rPr>
        <w:t>ased on</w:t>
      </w:r>
      <w:r w:rsidR="00D242AB" w:rsidRPr="007A0929">
        <w:rPr>
          <w:rFonts w:cstheme="minorHAnsi"/>
          <w:shd w:val="clear" w:color="auto" w:fill="FFFFFF"/>
        </w:rPr>
        <w:t xml:space="preserve"> their distance</w:t>
      </w:r>
      <w:r w:rsidR="000F487A" w:rsidRPr="007A0929">
        <w:rPr>
          <w:rFonts w:cstheme="minorHAnsi"/>
          <w:shd w:val="clear" w:color="auto" w:fill="FFFFFF"/>
        </w:rPr>
        <w:t>:</w:t>
      </w:r>
    </w:p>
    <w:p w14:paraId="410A0482" w14:textId="2B2667A8" w:rsidR="005D46C6" w:rsidRPr="000F487A" w:rsidRDefault="005D46C6" w:rsidP="000F487A">
      <w:pPr>
        <w:pStyle w:val="ListParagraph"/>
        <w:numPr>
          <w:ilvl w:val="1"/>
          <w:numId w:val="17"/>
        </w:numPr>
        <w:rPr>
          <w:rFonts w:cstheme="minorHAnsi"/>
        </w:rPr>
      </w:pPr>
      <w:r w:rsidRPr="000F487A">
        <w:rPr>
          <w:rFonts w:cstheme="minorHAnsi"/>
        </w:rPr>
        <w:t>Agglomerative</w:t>
      </w:r>
    </w:p>
    <w:p w14:paraId="385BBA01" w14:textId="77777777" w:rsidR="005D46C6" w:rsidRPr="006358DF" w:rsidRDefault="005D46C6" w:rsidP="005D46C6">
      <w:pPr>
        <w:pStyle w:val="ListParagraph"/>
        <w:numPr>
          <w:ilvl w:val="1"/>
          <w:numId w:val="17"/>
        </w:numPr>
        <w:rPr>
          <w:rFonts w:cstheme="minorHAnsi"/>
        </w:rPr>
      </w:pPr>
      <w:r w:rsidRPr="006358DF">
        <w:rPr>
          <w:rFonts w:cstheme="minorHAnsi"/>
        </w:rPr>
        <w:t>Divisive</w:t>
      </w:r>
    </w:p>
    <w:p w14:paraId="3C853A2A" w14:textId="0F627E78" w:rsidR="000F487A" w:rsidRPr="003A6DEE" w:rsidRDefault="005D46C6" w:rsidP="005D46C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6358DF">
        <w:rPr>
          <w:rFonts w:cstheme="minorHAnsi"/>
        </w:rPr>
        <w:t xml:space="preserve">Point Assignment: </w:t>
      </w:r>
      <w:r w:rsidR="000F487A">
        <w:rPr>
          <w:rFonts w:cstheme="minorHAnsi"/>
        </w:rPr>
        <w:t xml:space="preserve">Considers the points </w:t>
      </w:r>
      <w:r w:rsidR="00DD5AEE">
        <w:rPr>
          <w:rFonts w:cstheme="minorHAnsi"/>
        </w:rPr>
        <w:t>in</w:t>
      </w:r>
      <w:r w:rsidR="000F487A">
        <w:rPr>
          <w:rFonts w:cstheme="minorHAnsi"/>
        </w:rPr>
        <w:t xml:space="preserve"> order, assigning each to the cluster that fits best. The process can be preceded by an initial cluster estimation. </w:t>
      </w:r>
    </w:p>
    <w:p w14:paraId="67BD4711" w14:textId="094F6CF7" w:rsidR="003A6DEE" w:rsidRPr="000F487A" w:rsidRDefault="003A6DEE" w:rsidP="003A6DE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variations combine or split clusters and remove unassigned points if they are outliers.</w:t>
      </w:r>
    </w:p>
    <w:p w14:paraId="1325782E" w14:textId="14D110F3" w:rsidR="005D46C6" w:rsidRPr="003A6DEE" w:rsidRDefault="00885F60" w:rsidP="005D46C6">
      <w:pPr>
        <w:rPr>
          <w:rFonts w:cstheme="minorHAnsi"/>
        </w:rPr>
      </w:pPr>
      <w:r>
        <w:rPr>
          <w:rFonts w:cstheme="minorHAnsi"/>
        </w:rPr>
        <w:t>C</w:t>
      </w:r>
      <w:r w:rsidR="005D46C6">
        <w:rPr>
          <w:rFonts w:cstheme="minorHAnsi"/>
        </w:rPr>
        <w:t xml:space="preserve">lustering algorithms </w:t>
      </w:r>
      <w:r>
        <w:rPr>
          <w:rFonts w:cstheme="minorHAnsi"/>
        </w:rPr>
        <w:t>group</w:t>
      </w:r>
      <w:r w:rsidR="005D46C6">
        <w:rPr>
          <w:rFonts w:cstheme="minorHAnsi"/>
        </w:rPr>
        <w:t xml:space="preserve"> points from a data set, with a notion of distance between points, in a way that:</w:t>
      </w:r>
    </w:p>
    <w:p w14:paraId="1F803369" w14:textId="30C61606" w:rsidR="005D46C6" w:rsidRPr="004B4807" w:rsidRDefault="005D46C6" w:rsidP="004B4807">
      <w:pPr>
        <w:pStyle w:val="ListParagraph"/>
        <w:numPr>
          <w:ilvl w:val="0"/>
          <w:numId w:val="23"/>
        </w:numPr>
        <w:rPr>
          <w:rFonts w:cstheme="minorHAnsi"/>
        </w:rPr>
      </w:pPr>
      <w:r w:rsidRPr="004B4807">
        <w:rPr>
          <w:rFonts w:cstheme="minorHAnsi"/>
        </w:rPr>
        <w:t>Members of a cluster are close when the look like each other</w:t>
      </w:r>
      <w:r w:rsidR="004B4807" w:rsidRPr="004B4807">
        <w:rPr>
          <w:rFonts w:cstheme="minorHAnsi"/>
        </w:rPr>
        <w:t>.</w:t>
      </w:r>
    </w:p>
    <w:p w14:paraId="14410D8D" w14:textId="3A47ACB6" w:rsidR="005D46C6" w:rsidRPr="004B4807" w:rsidRDefault="005D46C6" w:rsidP="004B4807">
      <w:pPr>
        <w:pStyle w:val="ListParagraph"/>
        <w:numPr>
          <w:ilvl w:val="0"/>
          <w:numId w:val="23"/>
        </w:numPr>
        <w:rPr>
          <w:rFonts w:cstheme="minorHAnsi"/>
        </w:rPr>
      </w:pPr>
      <w:r w:rsidRPr="004B4807">
        <w:rPr>
          <w:rFonts w:cstheme="minorHAnsi"/>
        </w:rPr>
        <w:t>Members of different clusters are dissimilar</w:t>
      </w:r>
      <w:r w:rsidR="004B4807" w:rsidRPr="004B4807">
        <w:rPr>
          <w:rFonts w:cstheme="minorHAnsi"/>
        </w:rPr>
        <w:t>.</w:t>
      </w:r>
    </w:p>
    <w:p w14:paraId="1EB19BDD" w14:textId="6AB9955C" w:rsidR="005D46C6" w:rsidRPr="004B4807" w:rsidRDefault="005D46C6" w:rsidP="004B4807">
      <w:pPr>
        <w:pStyle w:val="ListParagraph"/>
        <w:numPr>
          <w:ilvl w:val="0"/>
          <w:numId w:val="23"/>
        </w:numPr>
        <w:rPr>
          <w:rFonts w:cstheme="minorHAnsi"/>
        </w:rPr>
      </w:pPr>
      <w:r w:rsidRPr="004B4807">
        <w:rPr>
          <w:rFonts w:cstheme="minorHAnsi"/>
        </w:rPr>
        <w:t>Usually points are in a high-dimensional space</w:t>
      </w:r>
      <w:r w:rsidR="004B4807" w:rsidRPr="004B4807">
        <w:rPr>
          <w:rFonts w:cstheme="minorHAnsi"/>
        </w:rPr>
        <w:t>.</w:t>
      </w:r>
    </w:p>
    <w:p w14:paraId="1EB52542" w14:textId="6BA4BA77" w:rsidR="005D46C6" w:rsidRPr="004B4807" w:rsidRDefault="005D46C6" w:rsidP="004B4807">
      <w:pPr>
        <w:pStyle w:val="ListParagraph"/>
        <w:numPr>
          <w:ilvl w:val="0"/>
          <w:numId w:val="23"/>
        </w:numPr>
        <w:rPr>
          <w:rFonts w:cstheme="minorHAnsi"/>
        </w:rPr>
      </w:pPr>
      <w:r w:rsidRPr="004B4807">
        <w:rPr>
          <w:rFonts w:cstheme="minorHAnsi"/>
        </w:rPr>
        <w:t>Similarity defined using a distance measure like Euclidean, Cosine or Jaccard</w:t>
      </w:r>
      <w:r w:rsidR="004B4807" w:rsidRPr="004B4807">
        <w:rPr>
          <w:rFonts w:cstheme="minorHAnsi"/>
        </w:rPr>
        <w:t>.</w:t>
      </w:r>
    </w:p>
    <w:p w14:paraId="266322C1" w14:textId="77777777" w:rsidR="005D46C6" w:rsidRPr="006358DF" w:rsidRDefault="005D46C6" w:rsidP="005D46C6">
      <w:pPr>
        <w:jc w:val="center"/>
        <w:rPr>
          <w:rFonts w:cstheme="minorHAnsi"/>
        </w:rPr>
      </w:pPr>
      <w:r w:rsidRPr="006358DF">
        <w:rPr>
          <w:rFonts w:cstheme="minorHAnsi"/>
          <w:noProof/>
        </w:rPr>
        <w:drawing>
          <wp:inline distT="0" distB="0" distL="0" distR="0" wp14:anchorId="5BEB0393" wp14:editId="61F4FD09">
            <wp:extent cx="3469341" cy="122094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1897" cy="12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E6B" w14:textId="77777777" w:rsidR="005D46C6" w:rsidRPr="00813990" w:rsidRDefault="005D46C6" w:rsidP="005D46C6">
      <w:pPr>
        <w:jc w:val="center"/>
        <w:rPr>
          <w:rFonts w:cstheme="minorHAnsi"/>
          <w:sz w:val="16"/>
          <w:szCs w:val="16"/>
        </w:rPr>
      </w:pPr>
      <w:r w:rsidRPr="00813990">
        <w:rPr>
          <w:rFonts w:cstheme="minorHAnsi"/>
          <w:sz w:val="16"/>
          <w:szCs w:val="16"/>
        </w:rPr>
        <w:t>Figure 2</w:t>
      </w:r>
    </w:p>
    <w:p w14:paraId="7A615B30" w14:textId="77777777" w:rsidR="005D46C6" w:rsidRPr="002F7206" w:rsidRDefault="005D46C6" w:rsidP="00D100BC">
      <w:pPr>
        <w:pStyle w:val="Heading3"/>
      </w:pPr>
      <w:r w:rsidRPr="002F7206">
        <w:t>The Curse of Dimensionality</w:t>
      </w:r>
    </w:p>
    <w:p w14:paraId="03F437F4" w14:textId="77777777" w:rsidR="005D46C6" w:rsidRDefault="005D46C6" w:rsidP="005D46C6">
      <w:pPr>
        <w:rPr>
          <w:rFonts w:cstheme="minorHAnsi"/>
        </w:rPr>
      </w:pPr>
      <w:r w:rsidRPr="006358DF">
        <w:rPr>
          <w:rFonts w:cstheme="minorHAnsi"/>
        </w:rPr>
        <w:t>It is the phenomenon that occurs when handling high dimensional data. It manifests when the distance of the points is equal from one another, or when two vectors are orthogonal.</w:t>
      </w:r>
    </w:p>
    <w:p w14:paraId="39CD9438" w14:textId="0E83D389" w:rsidR="00C6554A" w:rsidRPr="00D5413C" w:rsidRDefault="005D46C6" w:rsidP="00D100BC">
      <w:pPr>
        <w:pStyle w:val="Heading1"/>
      </w:pPr>
      <w:r>
        <w:t>Description of the algorithm</w:t>
      </w:r>
    </w:p>
    <w:p w14:paraId="328290EE" w14:textId="77777777" w:rsidR="005D46C6" w:rsidRPr="006358DF" w:rsidRDefault="005D46C6" w:rsidP="00D100BC">
      <w:pPr>
        <w:pStyle w:val="Heading2"/>
        <w:rPr>
          <w:szCs w:val="24"/>
        </w:rPr>
      </w:pPr>
      <w:r w:rsidRPr="006358DF">
        <w:rPr>
          <w:shd w:val="clear" w:color="auto" w:fill="FFFFFF"/>
        </w:rPr>
        <w:t>CURE - Clustering Using Representatives</w:t>
      </w:r>
    </w:p>
    <w:p w14:paraId="55FECADC" w14:textId="514D817D" w:rsidR="005D46C6" w:rsidRPr="006358DF" w:rsidRDefault="005D46C6" w:rsidP="00B95744">
      <w:pPr>
        <w:jc w:val="both"/>
        <w:rPr>
          <w:rFonts w:cstheme="minorHAnsi"/>
        </w:rPr>
      </w:pPr>
      <w:r w:rsidRPr="006358DF">
        <w:rPr>
          <w:rFonts w:cstheme="minorHAnsi"/>
          <w:shd w:val="clear" w:color="auto" w:fill="FFFFFF"/>
        </w:rPr>
        <w:t xml:space="preserve">The CURE algorithm is a hierarchical based clustering technique, </w:t>
      </w:r>
      <w:r w:rsidR="00DD5AEE" w:rsidRPr="006358DF">
        <w:rPr>
          <w:rFonts w:cstheme="minorHAnsi"/>
          <w:shd w:val="clear" w:color="auto" w:fill="FFFFFF"/>
        </w:rPr>
        <w:t>which</w:t>
      </w:r>
      <w:r w:rsidRPr="006358DF">
        <w:rPr>
          <w:rFonts w:cstheme="minorHAnsi"/>
          <w:shd w:val="clear" w:color="auto" w:fill="FFFFFF"/>
        </w:rPr>
        <w:t xml:space="preserve"> adopts a middle ground between the centroid based and the all-point extremes. </w:t>
      </w:r>
      <w:sdt>
        <w:sdtPr>
          <w:rPr>
            <w:rFonts w:cstheme="minorHAnsi"/>
            <w:shd w:val="clear" w:color="auto" w:fill="FFFFFF"/>
          </w:rPr>
          <w:id w:val="-1567022265"/>
          <w:citation/>
        </w:sdtPr>
        <w:sdtEndPr/>
        <w:sdtContent>
          <w:r w:rsidR="004B4807">
            <w:rPr>
              <w:rFonts w:cstheme="minorHAnsi"/>
              <w:shd w:val="clear" w:color="auto" w:fill="FFFFFF"/>
            </w:rPr>
            <w:fldChar w:fldCharType="begin"/>
          </w:r>
          <w:r w:rsidR="004B4807">
            <w:rPr>
              <w:rFonts w:cstheme="minorHAnsi"/>
              <w:shd w:val="clear" w:color="auto" w:fill="FFFFFF"/>
            </w:rPr>
            <w:instrText xml:space="preserve">CITATION figure3 \l 1033 </w:instrText>
          </w:r>
          <w:r w:rsidR="004B4807">
            <w:rPr>
              <w:rFonts w:cstheme="minorHAnsi"/>
              <w:shd w:val="clear" w:color="auto" w:fill="FFFFFF"/>
            </w:rPr>
            <w:fldChar w:fldCharType="separate"/>
          </w:r>
          <w:r w:rsidR="002D0DB0" w:rsidRPr="002D0DB0">
            <w:rPr>
              <w:rFonts w:cstheme="minorHAnsi"/>
              <w:noProof/>
              <w:shd w:val="clear" w:color="auto" w:fill="FFFFFF"/>
            </w:rPr>
            <w:t>(geeksforgeeks, 2021)</w:t>
          </w:r>
          <w:r w:rsidR="004B4807">
            <w:rPr>
              <w:rFonts w:cstheme="minorHAnsi"/>
              <w:shd w:val="clear" w:color="auto" w:fill="FFFFFF"/>
            </w:rPr>
            <w:fldChar w:fldCharType="end"/>
          </w:r>
        </w:sdtContent>
      </w:sdt>
    </w:p>
    <w:p w14:paraId="7A55A51C" w14:textId="5CF9181C" w:rsidR="00B95744" w:rsidRDefault="005D46C6" w:rsidP="00B95744">
      <w:pPr>
        <w:jc w:val="both"/>
        <w:rPr>
          <w:rFonts w:cstheme="minorHAnsi"/>
          <w:shd w:val="clear" w:color="auto" w:fill="FFFFFF"/>
        </w:rPr>
      </w:pPr>
      <w:r w:rsidRPr="006358DF">
        <w:rPr>
          <w:rFonts w:cstheme="minorHAnsi"/>
          <w:shd w:val="clear" w:color="auto" w:fill="FFFFFF"/>
        </w:rPr>
        <w:t xml:space="preserve">This algorithm is used for identifying spherical and non-spherical clusters. Allows clusters to </w:t>
      </w:r>
      <w:r>
        <w:rPr>
          <w:rFonts w:cstheme="minorHAnsi"/>
          <w:shd w:val="clear" w:color="auto" w:fill="FFFFFF"/>
        </w:rPr>
        <w:t>take</w:t>
      </w:r>
      <w:r w:rsidRPr="006358DF">
        <w:rPr>
          <w:rFonts w:cstheme="minorHAnsi"/>
          <w:shd w:val="clear" w:color="auto" w:fill="FFFFFF"/>
        </w:rPr>
        <w:t xml:space="preserve"> any shape</w:t>
      </w:r>
      <w:r>
        <w:rPr>
          <w:rFonts w:cstheme="minorHAnsi"/>
          <w:shd w:val="clear" w:color="auto" w:fill="FFFFFF"/>
        </w:rPr>
        <w:t>, in other words the CURE</w:t>
      </w:r>
      <w:r w:rsidRPr="00E13B6E">
        <w:rPr>
          <w:rFonts w:cstheme="minorHAnsi"/>
          <w:shd w:val="clear" w:color="auto" w:fill="FFFFFF"/>
        </w:rPr>
        <w:t xml:space="preserve"> algorithm assumes Euclidean space and </w:t>
      </w:r>
      <w:r w:rsidRPr="00E13B6E">
        <w:rPr>
          <w:rFonts w:cstheme="minorHAnsi"/>
          <w:shd w:val="clear" w:color="auto" w:fill="FFFFFF"/>
        </w:rPr>
        <w:lastRenderedPageBreak/>
        <w:t>identifies cluster</w:t>
      </w:r>
      <w:r>
        <w:rPr>
          <w:rFonts w:cstheme="minorHAnsi"/>
          <w:shd w:val="clear" w:color="auto" w:fill="FFFFFF"/>
        </w:rPr>
        <w:t>s</w:t>
      </w:r>
      <w:r w:rsidRPr="00E13B6E">
        <w:rPr>
          <w:rFonts w:cstheme="minorHAnsi"/>
          <w:shd w:val="clear" w:color="auto" w:fill="FFFFFF"/>
        </w:rPr>
        <w:t xml:space="preserve"> of any space.</w:t>
      </w:r>
      <w:r w:rsidR="00B95744" w:rsidRPr="00B95744">
        <w:rPr>
          <w:rFonts w:cstheme="minorHAnsi"/>
          <w:shd w:val="clear" w:color="auto" w:fill="FFFFFF"/>
        </w:rPr>
        <w:t xml:space="preserve"> </w:t>
      </w:r>
      <w:r w:rsidR="00B95744">
        <w:rPr>
          <w:rFonts w:cstheme="minorHAnsi"/>
          <w:shd w:val="clear" w:color="auto" w:fill="FFFFFF"/>
        </w:rPr>
        <w:t>C</w:t>
      </w:r>
      <w:r w:rsidR="00B95744" w:rsidRPr="006358DF">
        <w:rPr>
          <w:rFonts w:cstheme="minorHAnsi"/>
          <w:shd w:val="clear" w:color="auto" w:fill="FFFFFF"/>
        </w:rPr>
        <w:t>URE uses a collection of representative points for efficiently handling the clusters and eliminating the outliers.</w:t>
      </w:r>
    </w:p>
    <w:p w14:paraId="1D70F81C" w14:textId="09C16FCD" w:rsidR="005D46C6" w:rsidRPr="006358DF" w:rsidRDefault="00B95744" w:rsidP="00B95744">
      <w:pPr>
        <w:spacing w:after="160" w:line="259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CURE algorithm</w:t>
      </w:r>
      <w:r w:rsidR="005D46C6" w:rsidRPr="006358DF">
        <w:rPr>
          <w:rFonts w:cstheme="minorHAnsi"/>
          <w:shd w:val="clear" w:color="auto" w:fill="FFFFFF"/>
        </w:rPr>
        <w:t xml:space="preserve"> can be good for discovering groups and identifying interesting distributions in the underlying data.</w:t>
      </w:r>
    </w:p>
    <w:p w14:paraId="39B48160" w14:textId="0C78FCF2" w:rsidR="002F7206" w:rsidRPr="00D5413C" w:rsidRDefault="002F7206" w:rsidP="00D100BC">
      <w:pPr>
        <w:pStyle w:val="Heading1"/>
      </w:pPr>
      <w:r>
        <w:t>Analysis of the algorithm performance</w:t>
      </w:r>
    </w:p>
    <w:p w14:paraId="349A1E6C" w14:textId="77777777" w:rsidR="002F7206" w:rsidRPr="00437B0C" w:rsidRDefault="002F7206" w:rsidP="00D100BC">
      <w:pPr>
        <w:pStyle w:val="Heading3"/>
        <w:rPr>
          <w:shd w:val="clear" w:color="auto" w:fill="FFFFFF"/>
        </w:rPr>
      </w:pPr>
      <w:r w:rsidRPr="00437B0C">
        <w:rPr>
          <w:shd w:val="clear" w:color="auto" w:fill="FFFFFF"/>
        </w:rPr>
        <w:t>Why does it work? </w:t>
      </w:r>
    </w:p>
    <w:p w14:paraId="178DF61F" w14:textId="77777777" w:rsidR="002F7206" w:rsidRDefault="002F7206" w:rsidP="00B95744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main point of the CURE algorithm is to create partitions starting with a random sample from the data set. This is performed recursively, allowing to remove outliers, create the partial clusters and finally labeling the data.</w:t>
      </w:r>
    </w:p>
    <w:p w14:paraId="3C27B16B" w14:textId="77777777" w:rsidR="002F7206" w:rsidRPr="006358DF" w:rsidRDefault="002F7206" w:rsidP="002F7206">
      <w:pPr>
        <w:rPr>
          <w:rFonts w:cstheme="minorHAnsi"/>
          <w:sz w:val="24"/>
          <w:szCs w:val="24"/>
        </w:rPr>
      </w:pPr>
      <w:r w:rsidRPr="006358DF">
        <w:rPr>
          <w:rFonts w:cstheme="minorHAnsi"/>
          <w:shd w:val="clear" w:color="auto" w:fill="FFFFFF"/>
        </w:rPr>
        <w:t>Algorithm Steps</w:t>
      </w:r>
    </w:p>
    <w:p w14:paraId="59CE2B83" w14:textId="77777777" w:rsidR="002F7206" w:rsidRDefault="002F7206" w:rsidP="002F7206">
      <w:pPr>
        <w:jc w:val="center"/>
        <w:rPr>
          <w:rFonts w:cstheme="minorHAnsi"/>
          <w:sz w:val="24"/>
          <w:szCs w:val="24"/>
        </w:rPr>
      </w:pPr>
      <w:r w:rsidRPr="006358DF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 wp14:anchorId="195436E6" wp14:editId="4ECACECD">
            <wp:extent cx="4446494" cy="141233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32" cy="14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3208" w14:textId="77777777" w:rsidR="002F7206" w:rsidRPr="008F07C0" w:rsidRDefault="002F7206" w:rsidP="002F7206">
      <w:pPr>
        <w:jc w:val="center"/>
        <w:rPr>
          <w:rFonts w:cstheme="minorHAnsi"/>
          <w:sz w:val="16"/>
          <w:szCs w:val="16"/>
        </w:rPr>
      </w:pPr>
      <w:r w:rsidRPr="008F07C0">
        <w:rPr>
          <w:rFonts w:cstheme="minorHAnsi"/>
          <w:sz w:val="16"/>
          <w:szCs w:val="16"/>
        </w:rPr>
        <w:t>Figure 3</w:t>
      </w:r>
    </w:p>
    <w:p w14:paraId="2ADC6705" w14:textId="77777777" w:rsidR="002F7206" w:rsidRDefault="002F7206" w:rsidP="002F72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Initialization</w:t>
      </w:r>
    </w:p>
    <w:p w14:paraId="6469015B" w14:textId="77777777" w:rsidR="002F7206" w:rsidRDefault="002F7206" w:rsidP="00B95744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Take a small random sample and cluster it to the main memory using hierarchical clustering </w:t>
      </w:r>
    </w:p>
    <w:p w14:paraId="2B65F865" w14:textId="77777777" w:rsidR="002F7206" w:rsidRDefault="002F7206" w:rsidP="00B95744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 small set of points from each cluster to be representative points. The points will be selected as far as possible from one another.</w:t>
      </w:r>
    </w:p>
    <w:p w14:paraId="01F70998" w14:textId="2FC1A1E4" w:rsidR="002F7206" w:rsidRDefault="002F7206" w:rsidP="00B95744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Move the partition </w:t>
      </w:r>
      <w:r w:rsidR="00006281">
        <w:rPr>
          <w:rFonts w:cstheme="minorHAnsi"/>
          <w:sz w:val="24"/>
          <w:szCs w:val="24"/>
        </w:rPr>
        <w:t xml:space="preserve">containing </w:t>
      </w:r>
      <w:r>
        <w:rPr>
          <w:rFonts w:cstheme="minorHAnsi"/>
          <w:sz w:val="24"/>
          <w:szCs w:val="24"/>
        </w:rPr>
        <w:t xml:space="preserve">representative points to a fixed fraction of the distance between its location and the centroid of its cluster. </w:t>
      </w:r>
    </w:p>
    <w:p w14:paraId="138FB38D" w14:textId="5CEACB3C" w:rsidR="002F7206" w:rsidRDefault="002F7206" w:rsidP="002F720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 Steps</w:t>
      </w:r>
    </w:p>
    <w:p w14:paraId="7D37C9F5" w14:textId="2B5638C4" w:rsidR="002F7206" w:rsidRPr="002F7206" w:rsidRDefault="002F7206" w:rsidP="00B95744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2F7206">
        <w:rPr>
          <w:rFonts w:cstheme="minorHAnsi"/>
          <w:sz w:val="24"/>
          <w:szCs w:val="24"/>
        </w:rPr>
        <w:t>After the initialization completes, cluster the remaining points and create an output cluster.</w:t>
      </w:r>
    </w:p>
    <w:p w14:paraId="604BAF9E" w14:textId="05C0F937" w:rsidR="002F7206" w:rsidRDefault="002F7206" w:rsidP="00B95744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Finally, merge two clusters if they representative points sufficiently close, defining a distance threshold. Repeat this step with all the clusters until there are no more close points.</w:t>
      </w:r>
    </w:p>
    <w:p w14:paraId="57255A04" w14:textId="77777777" w:rsidR="00D100BC" w:rsidRPr="00D100BC" w:rsidRDefault="00D100BC" w:rsidP="00D100BC">
      <w:pPr>
        <w:jc w:val="both"/>
        <w:rPr>
          <w:rFonts w:cstheme="minorHAnsi"/>
          <w:sz w:val="24"/>
          <w:szCs w:val="24"/>
        </w:rPr>
      </w:pPr>
    </w:p>
    <w:p w14:paraId="4798771A" w14:textId="77777777" w:rsidR="002F7206" w:rsidRPr="002F7206" w:rsidRDefault="002F7206" w:rsidP="00D100BC">
      <w:pPr>
        <w:pStyle w:val="Heading3"/>
      </w:pPr>
      <w:r w:rsidRPr="002F7206">
        <w:rPr>
          <w:shd w:val="clear" w:color="auto" w:fill="FFFFFF"/>
        </w:rPr>
        <w:lastRenderedPageBreak/>
        <w:t>What is its cost? </w:t>
      </w:r>
    </w:p>
    <w:p w14:paraId="3F1E0766" w14:textId="77777777" w:rsidR="002F7206" w:rsidRPr="002F7206" w:rsidRDefault="002F7206" w:rsidP="00B95744">
      <w:pPr>
        <w:jc w:val="both"/>
        <w:rPr>
          <w:rFonts w:cstheme="minorHAnsi"/>
          <w:shd w:val="clear" w:color="auto" w:fill="FFFFFF"/>
        </w:rPr>
      </w:pPr>
      <w:r w:rsidRPr="002F7206">
        <w:rPr>
          <w:rFonts w:cstheme="minorHAnsi"/>
          <w:shd w:val="clear" w:color="auto" w:fill="FFFFFF"/>
        </w:rPr>
        <w:t>The cost of using hierarchical clustering could be high because this type of algorithms requires to compute distances between pairs of clusters. For example, let’s think about a basic hierarchical clustering algorithm:</w:t>
      </w:r>
    </w:p>
    <w:p w14:paraId="7E0E9D8E" w14:textId="77777777" w:rsidR="002F7206" w:rsidRPr="002F7206" w:rsidRDefault="002F7206" w:rsidP="00B95744">
      <w:pPr>
        <w:pStyle w:val="ListParagraph"/>
        <w:numPr>
          <w:ilvl w:val="0"/>
          <w:numId w:val="18"/>
        </w:numPr>
        <w:jc w:val="both"/>
        <w:rPr>
          <w:rFonts w:cstheme="minorHAnsi"/>
          <w:shd w:val="clear" w:color="auto" w:fill="FFFFFF"/>
        </w:rPr>
      </w:pPr>
      <w:r w:rsidRPr="002F7206">
        <w:rPr>
          <w:rFonts w:cstheme="minorHAnsi"/>
          <w:shd w:val="clear" w:color="auto" w:fill="FFFFFF"/>
        </w:rPr>
        <w:t>The first step takes O(n^2) time.</w:t>
      </w:r>
    </w:p>
    <w:p w14:paraId="11BF580F" w14:textId="312CB498" w:rsidR="002F7206" w:rsidRPr="002F7206" w:rsidRDefault="002F7206" w:rsidP="00B95744">
      <w:pPr>
        <w:pStyle w:val="ListParagraph"/>
        <w:numPr>
          <w:ilvl w:val="0"/>
          <w:numId w:val="18"/>
        </w:numPr>
        <w:jc w:val="both"/>
        <w:rPr>
          <w:rFonts w:cstheme="minorHAnsi"/>
          <w:shd w:val="clear" w:color="auto" w:fill="FFFFFF"/>
        </w:rPr>
      </w:pPr>
      <w:r w:rsidRPr="002F7206">
        <w:rPr>
          <w:rFonts w:cstheme="minorHAnsi"/>
          <w:shd w:val="clear" w:color="auto" w:fill="FFFFFF"/>
        </w:rPr>
        <w:t xml:space="preserve">Subsequent steps take proportional time (n − </w:t>
      </w:r>
      <w:r w:rsidR="00DD5AEE" w:rsidRPr="002F7206">
        <w:rPr>
          <w:rFonts w:cstheme="minorHAnsi"/>
          <w:shd w:val="clear" w:color="auto" w:fill="FFFFFF"/>
        </w:rPr>
        <w:t>1) ^</w:t>
      </w:r>
      <w:r w:rsidRPr="002F7206">
        <w:rPr>
          <w:rFonts w:cstheme="minorHAnsi"/>
          <w:shd w:val="clear" w:color="auto" w:fill="FFFFFF"/>
        </w:rPr>
        <w:t xml:space="preserve">2, (n− </w:t>
      </w:r>
      <w:r w:rsidR="00DD5AEE" w:rsidRPr="002F7206">
        <w:rPr>
          <w:rFonts w:cstheme="minorHAnsi"/>
          <w:shd w:val="clear" w:color="auto" w:fill="FFFFFF"/>
        </w:rPr>
        <w:t>2) ^2, …</w:t>
      </w:r>
      <w:r w:rsidRPr="002F7206">
        <w:rPr>
          <w:rFonts w:cstheme="minorHAnsi"/>
          <w:shd w:val="clear" w:color="auto" w:fill="FFFFFF"/>
        </w:rPr>
        <w:t xml:space="preserve"> </w:t>
      </w:r>
    </w:p>
    <w:p w14:paraId="74A1FA82" w14:textId="77777777" w:rsidR="002F7206" w:rsidRPr="002F7206" w:rsidRDefault="002F7206" w:rsidP="00B95744">
      <w:pPr>
        <w:pStyle w:val="ListParagraph"/>
        <w:numPr>
          <w:ilvl w:val="0"/>
          <w:numId w:val="18"/>
        </w:numPr>
        <w:jc w:val="both"/>
        <w:rPr>
          <w:rFonts w:cstheme="minorHAnsi"/>
          <w:shd w:val="clear" w:color="auto" w:fill="FFFFFF"/>
        </w:rPr>
      </w:pPr>
      <w:r w:rsidRPr="002F7206">
        <w:rPr>
          <w:rFonts w:cstheme="minorHAnsi"/>
          <w:shd w:val="clear" w:color="auto" w:fill="FFFFFF"/>
        </w:rPr>
        <w:t>The algorithm ends up being cubic O(n^3).</w:t>
      </w:r>
    </w:p>
    <w:p w14:paraId="05143CE0" w14:textId="77777777" w:rsidR="002F7206" w:rsidRPr="002F7206" w:rsidRDefault="002F7206" w:rsidP="00B95744">
      <w:pPr>
        <w:jc w:val="both"/>
        <w:rPr>
          <w:rFonts w:cstheme="minorHAnsi"/>
          <w:shd w:val="clear" w:color="auto" w:fill="FFFFFF"/>
        </w:rPr>
      </w:pPr>
      <w:r w:rsidRPr="002F7206">
        <w:rPr>
          <w:rFonts w:cstheme="minorHAnsi"/>
          <w:shd w:val="clear" w:color="auto" w:fill="FFFFFF"/>
        </w:rPr>
        <w:t>This could limit the use of the algorithm only for a small data set.</w:t>
      </w:r>
    </w:p>
    <w:p w14:paraId="7470035C" w14:textId="090DEE5C" w:rsidR="002F7206" w:rsidRDefault="002F7206" w:rsidP="00B95744">
      <w:pPr>
        <w:jc w:val="both"/>
        <w:rPr>
          <w:rFonts w:cstheme="minorHAnsi"/>
          <w:sz w:val="24"/>
          <w:szCs w:val="24"/>
        </w:rPr>
      </w:pPr>
      <w:r w:rsidRPr="002F7206">
        <w:rPr>
          <w:rFonts w:cstheme="minorHAnsi"/>
          <w:sz w:val="24"/>
          <w:szCs w:val="24"/>
        </w:rPr>
        <w:t xml:space="preserve">Using random samples and partitions help to improve the efficiency of the CURE algorithm. The cure algorithm </w:t>
      </w:r>
      <w:r w:rsidR="00DD5AEE">
        <w:rPr>
          <w:rFonts w:cstheme="minorHAnsi"/>
          <w:sz w:val="24"/>
          <w:szCs w:val="24"/>
        </w:rPr>
        <w:t>was</w:t>
      </w:r>
      <w:r w:rsidRPr="002F7206">
        <w:rPr>
          <w:rFonts w:cstheme="minorHAnsi"/>
          <w:sz w:val="24"/>
          <w:szCs w:val="24"/>
        </w:rPr>
        <w:t xml:space="preserve"> designed using a combination of partition based and hierarchical algorithms</w:t>
      </w:r>
      <w:r>
        <w:rPr>
          <w:rFonts w:cstheme="minorHAnsi"/>
          <w:sz w:val="24"/>
          <w:szCs w:val="24"/>
        </w:rPr>
        <w:t xml:space="preserve"> which improves the performance, allowing it to be used with large scale data sets</w:t>
      </w:r>
      <w:r w:rsidR="003F153A">
        <w:rPr>
          <w:rFonts w:cstheme="minorHAnsi"/>
          <w:sz w:val="24"/>
          <w:szCs w:val="24"/>
        </w:rPr>
        <w:t>.</w:t>
      </w:r>
    </w:p>
    <w:p w14:paraId="3E6F3C66" w14:textId="77777777" w:rsidR="003F153A" w:rsidRPr="00437B0C" w:rsidRDefault="003F153A" w:rsidP="00D100BC">
      <w:pPr>
        <w:pStyle w:val="Heading3"/>
      </w:pPr>
      <w:r w:rsidRPr="00437B0C">
        <w:rPr>
          <w:shd w:val="clear" w:color="auto" w:fill="FFFFFF"/>
        </w:rPr>
        <w:t>Pros and cons?</w:t>
      </w:r>
    </w:p>
    <w:p w14:paraId="4C6CF0D7" w14:textId="77777777" w:rsidR="003F153A" w:rsidRPr="00437B0C" w:rsidRDefault="003F153A" w:rsidP="00B95744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437B0C">
        <w:rPr>
          <w:rFonts w:cstheme="minorHAnsi"/>
          <w:sz w:val="24"/>
          <w:szCs w:val="24"/>
        </w:rPr>
        <w:t>The CURE algorithm is capable to identify arbitrary shape clusters.</w:t>
      </w:r>
    </w:p>
    <w:p w14:paraId="0A605581" w14:textId="77777777" w:rsidR="003F153A" w:rsidRPr="00437B0C" w:rsidRDefault="003F153A" w:rsidP="00B95744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437B0C">
        <w:rPr>
          <w:rFonts w:cstheme="minorHAnsi"/>
          <w:sz w:val="24"/>
          <w:szCs w:val="24"/>
        </w:rPr>
        <w:t>The algorithm is robust in the presence of outliers.</w:t>
      </w:r>
    </w:p>
    <w:p w14:paraId="2CBCF0D5" w14:textId="77777777" w:rsidR="003F153A" w:rsidRPr="00437B0C" w:rsidRDefault="003F153A" w:rsidP="00B95744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437B0C">
        <w:rPr>
          <w:rFonts w:cstheme="minorHAnsi"/>
          <w:sz w:val="24"/>
          <w:szCs w:val="24"/>
        </w:rPr>
        <w:t>It is suitable for handling large data sets.</w:t>
      </w:r>
    </w:p>
    <w:p w14:paraId="676FF358" w14:textId="77777777" w:rsidR="003F153A" w:rsidRPr="00437B0C" w:rsidRDefault="003F153A" w:rsidP="00B95744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437B0C">
        <w:rPr>
          <w:rFonts w:cstheme="minorHAnsi"/>
          <w:sz w:val="24"/>
          <w:szCs w:val="24"/>
        </w:rPr>
        <w:t>CURE is not good for noise handling.</w:t>
      </w:r>
    </w:p>
    <w:p w14:paraId="4CD75A40" w14:textId="77777777" w:rsidR="003F153A" w:rsidRPr="00437B0C" w:rsidRDefault="003F153A" w:rsidP="00B95744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437B0C">
        <w:rPr>
          <w:rFonts w:cstheme="minorHAnsi"/>
          <w:sz w:val="24"/>
          <w:szCs w:val="24"/>
        </w:rPr>
        <w:t>Given the quantity of the data it can handle the algorithm is slow</w:t>
      </w:r>
    </w:p>
    <w:p w14:paraId="7CAE1693" w14:textId="2B6253B2" w:rsidR="003F153A" w:rsidRPr="00437B0C" w:rsidRDefault="003F153A" w:rsidP="00B95744">
      <w:pPr>
        <w:pStyle w:val="ListParagraph"/>
        <w:numPr>
          <w:ilvl w:val="0"/>
          <w:numId w:val="19"/>
        </w:numPr>
        <w:jc w:val="both"/>
        <w:rPr>
          <w:rFonts w:cstheme="minorHAnsi"/>
          <w:shd w:val="clear" w:color="auto" w:fill="FFFFFF"/>
        </w:rPr>
      </w:pPr>
      <w:r w:rsidRPr="00437B0C">
        <w:rPr>
          <w:rFonts w:cstheme="minorHAnsi"/>
          <w:sz w:val="24"/>
          <w:szCs w:val="24"/>
        </w:rPr>
        <w:t xml:space="preserve">The algorithm </w:t>
      </w:r>
      <w:r w:rsidR="000E2A1E" w:rsidRPr="00437B0C">
        <w:rPr>
          <w:rFonts w:cstheme="minorHAnsi"/>
          <w:sz w:val="24"/>
          <w:szCs w:val="24"/>
        </w:rPr>
        <w:t>cannot</w:t>
      </w:r>
      <w:r w:rsidRPr="00437B0C">
        <w:rPr>
          <w:rFonts w:cstheme="minorHAnsi"/>
          <w:sz w:val="24"/>
          <w:szCs w:val="24"/>
        </w:rPr>
        <w:t xml:space="preserve"> be applied to large databases because of its high execution time</w:t>
      </w:r>
    </w:p>
    <w:p w14:paraId="6374A30D" w14:textId="77777777" w:rsidR="00DE7D8D" w:rsidRDefault="00DE7D8D" w:rsidP="00DE7D8D">
      <w:pPr>
        <w:rPr>
          <w:rStyle w:val="Heading1Char"/>
        </w:rPr>
      </w:pPr>
    </w:p>
    <w:p w14:paraId="0DAC85BD" w14:textId="1835CAB8" w:rsidR="00DE7D8D" w:rsidRDefault="00854E82" w:rsidP="00DE7D8D">
      <w:pPr>
        <w:rPr>
          <w:rStyle w:val="Heading1Char"/>
        </w:rPr>
      </w:pPr>
      <w:r>
        <w:rPr>
          <w:rStyle w:val="Heading1Char"/>
        </w:rPr>
        <w:t>E</w:t>
      </w:r>
      <w:r w:rsidR="00652E7C" w:rsidRPr="00D100BC">
        <w:rPr>
          <w:rStyle w:val="Heading1Char"/>
        </w:rPr>
        <w:t>xample of how the algorithm works</w:t>
      </w:r>
      <w:r w:rsidR="00DE7D8D">
        <w:rPr>
          <w:rStyle w:val="Heading1Char"/>
        </w:rPr>
        <w:t xml:space="preserve">: </w:t>
      </w:r>
    </w:p>
    <w:p w14:paraId="5DDCDD76" w14:textId="3267CE09" w:rsidR="00DE7D8D" w:rsidRDefault="00AF7B11" w:rsidP="00DE7D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Attachment contains a python notebook</w:t>
      </w:r>
    </w:p>
    <w:p w14:paraId="35C296DB" w14:textId="0E07C736" w:rsidR="00DE7D8D" w:rsidRDefault="00652E7C" w:rsidP="00DE7D8D">
      <w:pPr>
        <w:pStyle w:val="ListParagraph"/>
        <w:numPr>
          <w:ilvl w:val="0"/>
          <w:numId w:val="19"/>
        </w:numPr>
        <w:rPr>
          <w:rFonts w:cstheme="minorHAnsi"/>
          <w:shd w:val="clear" w:color="auto" w:fill="FFFFFF"/>
        </w:rPr>
      </w:pPr>
      <w:r w:rsidRPr="00DE7D8D">
        <w:rPr>
          <w:rFonts w:cstheme="minorHAnsi"/>
          <w:shd w:val="clear" w:color="auto" w:fill="FFFFFF"/>
        </w:rPr>
        <w:t>Choose a suitable dataset or generate one</w:t>
      </w:r>
    </w:p>
    <w:p w14:paraId="4CAF8783" w14:textId="77777777" w:rsidR="00DE7D8D" w:rsidRPr="00DE7D8D" w:rsidRDefault="00D100BC" w:rsidP="00DE7D8D">
      <w:pPr>
        <w:pStyle w:val="ListParagraph"/>
        <w:numPr>
          <w:ilvl w:val="0"/>
          <w:numId w:val="19"/>
        </w:numPr>
        <w:rPr>
          <w:rFonts w:cstheme="minorHAnsi"/>
          <w:shd w:val="clear" w:color="auto" w:fill="FFFFFF"/>
        </w:rPr>
      </w:pPr>
      <w:r w:rsidRPr="00DE7D8D">
        <w:rPr>
          <w:rFonts w:cstheme="minorHAnsi"/>
          <w:shd w:val="clear" w:color="auto" w:fill="FFFFFF"/>
        </w:rPr>
        <w:t>I</w:t>
      </w:r>
      <w:r w:rsidR="00652E7C" w:rsidRPr="00DE7D8D">
        <w:rPr>
          <w:rFonts w:cstheme="minorHAnsi"/>
          <w:shd w:val="clear" w:color="auto" w:fill="FFFFFF"/>
        </w:rPr>
        <w:t>mplement the algorithm</w:t>
      </w:r>
    </w:p>
    <w:p w14:paraId="4F2E6612" w14:textId="06E02CB4" w:rsidR="00854E82" w:rsidRDefault="00652E7C" w:rsidP="00854E82">
      <w:pPr>
        <w:pStyle w:val="ListParagraph"/>
        <w:numPr>
          <w:ilvl w:val="0"/>
          <w:numId w:val="19"/>
        </w:numPr>
        <w:rPr>
          <w:rFonts w:cstheme="minorHAnsi"/>
          <w:shd w:val="clear" w:color="auto" w:fill="FFFFFF"/>
        </w:rPr>
      </w:pPr>
      <w:r w:rsidRPr="00DE7D8D">
        <w:rPr>
          <w:rFonts w:cstheme="minorHAnsi"/>
          <w:shd w:val="clear" w:color="auto" w:fill="FFFFFF"/>
        </w:rPr>
        <w:t xml:space="preserve">Show the results obtained from the </w:t>
      </w:r>
      <w:r w:rsidR="00854E82">
        <w:rPr>
          <w:rFonts w:cstheme="minorHAnsi"/>
          <w:shd w:val="clear" w:color="auto" w:fill="FFFFFF"/>
        </w:rPr>
        <w:t>algorithm</w:t>
      </w:r>
    </w:p>
    <w:p w14:paraId="4F275629" w14:textId="77777777" w:rsidR="00AF7B11" w:rsidRDefault="00AF7B11" w:rsidP="00854E82">
      <w:pPr>
        <w:rPr>
          <w:rFonts w:cstheme="minorHAnsi"/>
          <w:shd w:val="clear" w:color="auto" w:fill="FFFFFF"/>
        </w:rPr>
      </w:pPr>
    </w:p>
    <w:p w14:paraId="2003A8DD" w14:textId="77777777" w:rsidR="00AF7B11" w:rsidRDefault="00AF7B11" w:rsidP="00854E82">
      <w:pPr>
        <w:rPr>
          <w:rFonts w:cstheme="minorHAnsi"/>
          <w:shd w:val="clear" w:color="auto" w:fill="FFFFFF"/>
        </w:rPr>
      </w:pPr>
    </w:p>
    <w:p w14:paraId="788A7F2D" w14:textId="77777777" w:rsidR="00AF7B11" w:rsidRDefault="00AF7B11" w:rsidP="00854E82">
      <w:pPr>
        <w:rPr>
          <w:rFonts w:cstheme="minorHAnsi"/>
          <w:shd w:val="clear" w:color="auto" w:fill="FFFFFF"/>
        </w:rPr>
      </w:pPr>
    </w:p>
    <w:p w14:paraId="05C6272E" w14:textId="77777777" w:rsidR="00AF7B11" w:rsidRDefault="00AF7B11" w:rsidP="00854E82">
      <w:pPr>
        <w:rPr>
          <w:rFonts w:cstheme="minorHAnsi"/>
          <w:shd w:val="clear" w:color="auto" w:fill="FFFFFF"/>
        </w:rPr>
      </w:pPr>
    </w:p>
    <w:p w14:paraId="455E62E7" w14:textId="77777777" w:rsidR="00AF7B11" w:rsidRDefault="00AF7B11" w:rsidP="00854E82">
      <w:pPr>
        <w:rPr>
          <w:rFonts w:cstheme="minorHAnsi"/>
          <w:shd w:val="clear" w:color="auto" w:fill="FFFFFF"/>
        </w:rPr>
      </w:pPr>
    </w:p>
    <w:p w14:paraId="4C363DC0" w14:textId="0F85AAD6" w:rsidR="00AF7B11" w:rsidRDefault="000E7A6C" w:rsidP="00AF7B11">
      <w:pPr>
        <w:pStyle w:val="Heading2"/>
        <w:rPr>
          <w:shd w:val="clear" w:color="auto" w:fill="FFFFFF"/>
        </w:rPr>
      </w:pPr>
      <w:r>
        <w:rPr>
          <w:caps w:val="0"/>
          <w:shd w:val="clear" w:color="auto" w:fill="FFFFFF"/>
        </w:rPr>
        <w:lastRenderedPageBreak/>
        <w:t xml:space="preserve">Results using </w:t>
      </w:r>
      <w:r w:rsidR="007728D3">
        <w:rPr>
          <w:caps w:val="0"/>
          <w:shd w:val="clear" w:color="auto" w:fill="FFFFFF"/>
        </w:rPr>
        <w:t>P</w:t>
      </w:r>
      <w:r>
        <w:rPr>
          <w:caps w:val="0"/>
          <w:shd w:val="clear" w:color="auto" w:fill="FFFFFF"/>
        </w:rPr>
        <w:t>ycluserting cure implementation</w:t>
      </w:r>
    </w:p>
    <w:p w14:paraId="68BAED9C" w14:textId="0EF0F2A4" w:rsidR="00AF7B11" w:rsidRDefault="000E7A6C" w:rsidP="00854E8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 used the SAMPLE_LSUN dataset provided by the Pyclustering library</w:t>
      </w:r>
      <w:r w:rsidR="0030447B">
        <w:rPr>
          <w:rFonts w:cstheme="minorHAnsi"/>
          <w:shd w:val="clear" w:color="auto" w:fill="FFFFFF"/>
        </w:rPr>
        <w:t>.</w:t>
      </w:r>
      <w:r w:rsidR="004E2EBC">
        <w:rPr>
          <w:rFonts w:cstheme="minorHAnsi"/>
          <w:shd w:val="clear" w:color="auto" w:fill="FFFFFF"/>
        </w:rPr>
        <w:t xml:space="preserve"> </w:t>
      </w:r>
      <w:r w:rsidR="00D678C3" w:rsidRPr="00D678C3">
        <w:rPr>
          <w:rFonts w:cstheme="minorHAnsi"/>
          <w:noProof/>
          <w:shd w:val="clear" w:color="auto" w:fill="FFFFFF"/>
        </w:rPr>
        <w:drawing>
          <wp:inline distT="0" distB="0" distL="0" distR="0" wp14:anchorId="6C89B108" wp14:editId="27E00DA1">
            <wp:extent cx="2411506" cy="1120904"/>
            <wp:effectExtent l="0" t="0" r="8255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3178" cy="11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D9E9" w14:textId="694681A7" w:rsidR="0030447B" w:rsidRDefault="00D678C3">
      <w:pPr>
        <w:rPr>
          <w:rFonts w:cstheme="minorHAnsi"/>
          <w:shd w:val="clear" w:color="auto" w:fill="FFFFFF"/>
        </w:rPr>
      </w:pPr>
      <w:r w:rsidRPr="00D678C3">
        <w:rPr>
          <w:rFonts w:cstheme="minorHAnsi"/>
          <w:noProof/>
          <w:shd w:val="clear" w:color="auto" w:fill="FFFFFF"/>
        </w:rPr>
        <w:drawing>
          <wp:inline distT="0" distB="0" distL="0" distR="0" wp14:anchorId="1A13E8BB" wp14:editId="7CA92088">
            <wp:extent cx="2357456" cy="1823712"/>
            <wp:effectExtent l="0" t="0" r="5080" b="571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7"/>
                    <a:srcRect l="4538"/>
                    <a:stretch/>
                  </pic:blipFill>
                  <pic:spPr bwMode="auto">
                    <a:xfrm>
                      <a:off x="0" y="0"/>
                      <a:ext cx="2372685" cy="1835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8D4B" w14:textId="439AA268" w:rsidR="00180DBF" w:rsidRDefault="00872F16" w:rsidP="006D026C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For </w:t>
      </w:r>
      <w:r w:rsidR="00AE1EB5">
        <w:rPr>
          <w:rFonts w:cstheme="minorHAnsi"/>
          <w:shd w:val="clear" w:color="auto" w:fill="FFFFFF"/>
        </w:rPr>
        <w:t>didactic</w:t>
      </w:r>
      <w:r>
        <w:rPr>
          <w:rFonts w:cstheme="minorHAnsi"/>
          <w:shd w:val="clear" w:color="auto" w:fill="FFFFFF"/>
        </w:rPr>
        <w:t xml:space="preserve"> purposes, I created a notebook using Kun Chu’s implementation of the CURE algorithm in python </w:t>
      </w:r>
      <w:r w:rsidR="00AE1EB5">
        <w:rPr>
          <w:rFonts w:cstheme="minorHAnsi"/>
          <w:shd w:val="clear" w:color="auto" w:fill="FFFFFF"/>
        </w:rPr>
        <w:t xml:space="preserve">with one of the </w:t>
      </w:r>
      <w:r>
        <w:rPr>
          <w:rFonts w:cstheme="minorHAnsi"/>
          <w:shd w:val="clear" w:color="auto" w:fill="FFFFFF"/>
        </w:rPr>
        <w:t>provided dataset</w:t>
      </w:r>
      <w:r w:rsidR="00AE1EB5">
        <w:rPr>
          <w:rFonts w:cstheme="minorHAnsi"/>
          <w:shd w:val="clear" w:color="auto" w:fill="FFFFFF"/>
        </w:rPr>
        <w:t>s</w:t>
      </w:r>
      <w:r w:rsidR="000E2A1E">
        <w:rPr>
          <w:rFonts w:cstheme="minorHAnsi"/>
          <w:shd w:val="clear" w:color="auto" w:fill="FFFFFF"/>
        </w:rPr>
        <w:t xml:space="preserve">. </w:t>
      </w:r>
      <w:sdt>
        <w:sdtPr>
          <w:rPr>
            <w:rFonts w:cstheme="minorHAnsi"/>
            <w:shd w:val="clear" w:color="auto" w:fill="FFFFFF"/>
          </w:rPr>
          <w:id w:val="-1959633058"/>
          <w:citation/>
        </w:sdtPr>
        <w:sdtEndPr/>
        <w:sdtContent>
          <w:r>
            <w:rPr>
              <w:rFonts w:cstheme="minorHAnsi"/>
              <w:shd w:val="clear" w:color="auto" w:fill="FFFFFF"/>
            </w:rPr>
            <w:fldChar w:fldCharType="begin"/>
          </w:r>
          <w:r>
            <w:rPr>
              <w:rFonts w:cstheme="minorHAnsi"/>
              <w:shd w:val="clear" w:color="auto" w:fill="FFFFFF"/>
            </w:rPr>
            <w:instrText xml:space="preserve"> CITATION Chu \l 1033 </w:instrText>
          </w:r>
          <w:r>
            <w:rPr>
              <w:rFonts w:cstheme="minorHAnsi"/>
              <w:shd w:val="clear" w:color="auto" w:fill="FFFFFF"/>
            </w:rPr>
            <w:fldChar w:fldCharType="separate"/>
          </w:r>
          <w:r w:rsidR="002D0DB0" w:rsidRPr="002D0DB0">
            <w:rPr>
              <w:rFonts w:cstheme="minorHAnsi"/>
              <w:noProof/>
              <w:shd w:val="clear" w:color="auto" w:fill="FFFFFF"/>
            </w:rPr>
            <w:t>(Kun, n.d.)</w:t>
          </w:r>
          <w:r>
            <w:rPr>
              <w:rFonts w:cstheme="minorHAnsi"/>
              <w:shd w:val="clear" w:color="auto" w:fill="FFFFFF"/>
            </w:rPr>
            <w:fldChar w:fldCharType="end"/>
          </w:r>
        </w:sdtContent>
      </w:sdt>
    </w:p>
    <w:p w14:paraId="2E6E5B91" w14:textId="638B0A01" w:rsidR="00AE1EB5" w:rsidRDefault="000E2A1E" w:rsidP="00AE1EB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Attachments</w:t>
      </w:r>
    </w:p>
    <w:p w14:paraId="5727A5E8" w14:textId="37D845B1" w:rsidR="00150C1D" w:rsidRDefault="00AE1EB5" w:rsidP="00AE1EB5">
      <w:r>
        <w:t>Cure.ipynb</w:t>
      </w:r>
      <w:r w:rsidR="0073561A">
        <w:t xml:space="preserve"> (Pyclusering)</w:t>
      </w:r>
      <w:r w:rsidR="0073561A">
        <w:br/>
        <w:t>Cure2.ipynb (Kun Chu’s implementation)</w:t>
      </w:r>
      <w:r w:rsidR="0073561A">
        <w:br/>
        <w:t>data.txt</w:t>
      </w:r>
    </w:p>
    <w:p w14:paraId="7EF67961" w14:textId="77777777" w:rsidR="00150C1D" w:rsidRDefault="00150C1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</w:rPr>
        <w:id w:val="-2093388314"/>
        <w:docPartObj>
          <w:docPartGallery w:val="Bibliographies"/>
          <w:docPartUnique/>
        </w:docPartObj>
      </w:sdtPr>
      <w:sdtEndPr/>
      <w:sdtContent>
        <w:p w14:paraId="46781E56" w14:textId="613B78F9" w:rsidR="00B063C6" w:rsidRDefault="00B063C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5B526B7" w14:textId="77777777" w:rsidR="002D0DB0" w:rsidRDefault="00B063C6" w:rsidP="002D0DB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8F07C0">
                <w:instrText xml:space="preserve"> BIBLIOGRAPHY </w:instrText>
              </w:r>
              <w:r>
                <w:fldChar w:fldCharType="separate"/>
              </w:r>
              <w:r w:rsidR="002D0DB0">
                <w:rPr>
                  <w:noProof/>
                </w:rPr>
                <w:t xml:space="preserve">CR, A. (2021). </w:t>
              </w:r>
              <w:r w:rsidR="002D0DB0">
                <w:rPr>
                  <w:i/>
                  <w:iCs/>
                  <w:noProof/>
                </w:rPr>
                <w:t>Clustering Algorithms</w:t>
              </w:r>
              <w:r w:rsidR="002D0DB0">
                <w:rPr>
                  <w:noProof/>
                </w:rPr>
                <w:t>. Retrieved from Neptune Blog: https://neptune.ai/blog/clustering-algorithms</w:t>
              </w:r>
            </w:p>
            <w:p w14:paraId="119AF886" w14:textId="77777777" w:rsidR="002D0DB0" w:rsidRDefault="002D0DB0" w:rsidP="002D0DB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geeksforgeeks</w:t>
              </w:r>
              <w:r>
                <w:rPr>
                  <w:noProof/>
                </w:rPr>
                <w:t>. (2021). Retrieved from geeksforgeeks.org: https://www.geeksforgeeks.org/basic-understanding-of-cure-algorithm/</w:t>
              </w:r>
            </w:p>
            <w:p w14:paraId="013CEF72" w14:textId="77777777" w:rsidR="002D0DB0" w:rsidRDefault="002D0DB0" w:rsidP="002D0DB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Khan, H. (2020). </w:t>
              </w:r>
              <w:r>
                <w:rPr>
                  <w:i/>
                  <w:iCs/>
                  <w:noProof/>
                </w:rPr>
                <w:t>Clustering in Machine Learning</w:t>
              </w:r>
              <w:r>
                <w:rPr>
                  <w:noProof/>
                </w:rPr>
                <w:t>. Retrieved from https://ai.foobrdigital.com: https://ai.foobrdigital.com/clustering-in-machine-learning/</w:t>
              </w:r>
            </w:p>
            <w:p w14:paraId="19BA95D3" w14:textId="77777777" w:rsidR="002D0DB0" w:rsidRDefault="002D0DB0" w:rsidP="002D0DB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Kun, C. (n.d.). </w:t>
              </w:r>
              <w:r>
                <w:rPr>
                  <w:i/>
                  <w:iCs/>
                  <w:noProof/>
                </w:rPr>
                <w:t>CURE cluster python</w:t>
              </w:r>
              <w:r>
                <w:rPr>
                  <w:noProof/>
                </w:rPr>
                <w:t>. Retrieved from github.com: https://github.com/Kchu/CURE-cluster-python</w:t>
              </w:r>
            </w:p>
            <w:p w14:paraId="261275FA" w14:textId="77777777" w:rsidR="002D0DB0" w:rsidRDefault="002D0DB0" w:rsidP="002D0DB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Leskovec, J., Rajaraman, A., &amp; Ullman, J. (n.d.). </w:t>
              </w:r>
              <w:r>
                <w:rPr>
                  <w:i/>
                  <w:iCs/>
                  <w:noProof/>
                </w:rPr>
                <w:t>Mining of Massive Datasets, 3rd Ed.</w:t>
              </w:r>
              <w:r>
                <w:rPr>
                  <w:noProof/>
                </w:rPr>
                <w:t xml:space="preserve"> </w:t>
              </w:r>
            </w:p>
            <w:p w14:paraId="0930B3A5" w14:textId="5EF467B5" w:rsidR="00B063C6" w:rsidRDefault="00B063C6" w:rsidP="002D0D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5BA06C" w14:textId="77777777" w:rsidR="00854E82" w:rsidRPr="00854E82" w:rsidRDefault="00854E82" w:rsidP="00854E82">
      <w:pPr>
        <w:rPr>
          <w:rFonts w:cstheme="minorHAnsi"/>
          <w:shd w:val="clear" w:color="auto" w:fill="FFFFFF"/>
        </w:rPr>
      </w:pPr>
    </w:p>
    <w:sectPr w:rsidR="00854E82" w:rsidRPr="00854E82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Diego Freire" w:date="2022-05-23T19:09:00Z" w:initials="DF">
    <w:p w14:paraId="574125B8" w14:textId="7950EB2B" w:rsidR="00DD5AEE" w:rsidRDefault="00DD5AE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4125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65A65" w16cex:dateUtc="2022-05-23T2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4125B8" w16cid:durableId="26365A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F153" w14:textId="77777777" w:rsidR="006D028C" w:rsidRDefault="006D028C" w:rsidP="00C6554A">
      <w:pPr>
        <w:spacing w:before="0" w:after="0" w:line="240" w:lineRule="auto"/>
      </w:pPr>
      <w:r>
        <w:separator/>
      </w:r>
    </w:p>
  </w:endnote>
  <w:endnote w:type="continuationSeparator" w:id="0">
    <w:p w14:paraId="7EF6574B" w14:textId="77777777" w:rsidR="006D028C" w:rsidRDefault="006D028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8F51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ABF00" w14:textId="77777777" w:rsidR="006D028C" w:rsidRDefault="006D028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C5BA344" w14:textId="77777777" w:rsidR="006D028C" w:rsidRDefault="006D028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22B2955"/>
    <w:multiLevelType w:val="hybridMultilevel"/>
    <w:tmpl w:val="B420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903A2"/>
    <w:multiLevelType w:val="hybridMultilevel"/>
    <w:tmpl w:val="4BDE1294"/>
    <w:lvl w:ilvl="0" w:tplc="356824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C05ED"/>
    <w:multiLevelType w:val="hybridMultilevel"/>
    <w:tmpl w:val="0FE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55F91"/>
    <w:multiLevelType w:val="hybridMultilevel"/>
    <w:tmpl w:val="F5D4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475"/>
    <w:multiLevelType w:val="hybridMultilevel"/>
    <w:tmpl w:val="9BAC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AEDCE">
      <w:numFmt w:val="bullet"/>
      <w:lvlText w:val="-"/>
      <w:lvlJc w:val="left"/>
      <w:pPr>
        <w:ind w:left="1440" w:hanging="360"/>
      </w:pPr>
      <w:rPr>
        <w:rFonts w:ascii="Constantia" w:eastAsiaTheme="minorHAnsi" w:hAnsi="Constantia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F87BA5"/>
    <w:multiLevelType w:val="hybridMultilevel"/>
    <w:tmpl w:val="5BE0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11CA2"/>
    <w:multiLevelType w:val="hybridMultilevel"/>
    <w:tmpl w:val="549E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E1706A"/>
    <w:multiLevelType w:val="hybridMultilevel"/>
    <w:tmpl w:val="A22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05144">
    <w:abstractNumId w:val="9"/>
  </w:num>
  <w:num w:numId="2" w16cid:durableId="1303461107">
    <w:abstractNumId w:val="8"/>
  </w:num>
  <w:num w:numId="3" w16cid:durableId="1466193594">
    <w:abstractNumId w:val="8"/>
  </w:num>
  <w:num w:numId="4" w16cid:durableId="1057046782">
    <w:abstractNumId w:val="9"/>
  </w:num>
  <w:num w:numId="5" w16cid:durableId="1436055926">
    <w:abstractNumId w:val="17"/>
  </w:num>
  <w:num w:numId="6" w16cid:durableId="194538959">
    <w:abstractNumId w:val="10"/>
  </w:num>
  <w:num w:numId="7" w16cid:durableId="453788407">
    <w:abstractNumId w:val="11"/>
  </w:num>
  <w:num w:numId="8" w16cid:durableId="1403794135">
    <w:abstractNumId w:val="7"/>
  </w:num>
  <w:num w:numId="9" w16cid:durableId="989484803">
    <w:abstractNumId w:val="6"/>
  </w:num>
  <w:num w:numId="10" w16cid:durableId="963776843">
    <w:abstractNumId w:val="5"/>
  </w:num>
  <w:num w:numId="11" w16cid:durableId="1534339388">
    <w:abstractNumId w:val="4"/>
  </w:num>
  <w:num w:numId="12" w16cid:durableId="354157952">
    <w:abstractNumId w:val="3"/>
  </w:num>
  <w:num w:numId="13" w16cid:durableId="1534222501">
    <w:abstractNumId w:val="2"/>
  </w:num>
  <w:num w:numId="14" w16cid:durableId="1775586891">
    <w:abstractNumId w:val="1"/>
  </w:num>
  <w:num w:numId="15" w16cid:durableId="1868250127">
    <w:abstractNumId w:val="0"/>
  </w:num>
  <w:num w:numId="16" w16cid:durableId="8913464">
    <w:abstractNumId w:val="16"/>
  </w:num>
  <w:num w:numId="17" w16cid:durableId="933827281">
    <w:abstractNumId w:val="15"/>
  </w:num>
  <w:num w:numId="18" w16cid:durableId="1385955780">
    <w:abstractNumId w:val="20"/>
  </w:num>
  <w:num w:numId="19" w16cid:durableId="391585424">
    <w:abstractNumId w:val="12"/>
  </w:num>
  <w:num w:numId="20" w16cid:durableId="305017474">
    <w:abstractNumId w:val="13"/>
  </w:num>
  <w:num w:numId="21" w16cid:durableId="1709840352">
    <w:abstractNumId w:val="14"/>
  </w:num>
  <w:num w:numId="22" w16cid:durableId="2009363939">
    <w:abstractNumId w:val="19"/>
  </w:num>
  <w:num w:numId="23" w16cid:durableId="73047094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Freire">
    <w15:presenceInfo w15:providerId="Windows Live" w15:userId="7353d4f6fb803b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C6"/>
    <w:rsid w:val="00006281"/>
    <w:rsid w:val="00064B30"/>
    <w:rsid w:val="000E2A1E"/>
    <w:rsid w:val="000E7A6C"/>
    <w:rsid w:val="000F487A"/>
    <w:rsid w:val="00150C1D"/>
    <w:rsid w:val="00180DBF"/>
    <w:rsid w:val="002554CD"/>
    <w:rsid w:val="00293B83"/>
    <w:rsid w:val="002B2CED"/>
    <w:rsid w:val="002B4294"/>
    <w:rsid w:val="002D0DB0"/>
    <w:rsid w:val="002F7206"/>
    <w:rsid w:val="0030447B"/>
    <w:rsid w:val="00333D0D"/>
    <w:rsid w:val="003A6DEE"/>
    <w:rsid w:val="003F153A"/>
    <w:rsid w:val="004B182C"/>
    <w:rsid w:val="004B4807"/>
    <w:rsid w:val="004C049F"/>
    <w:rsid w:val="004E2EBC"/>
    <w:rsid w:val="005000E2"/>
    <w:rsid w:val="00570325"/>
    <w:rsid w:val="005D46C6"/>
    <w:rsid w:val="00650D66"/>
    <w:rsid w:val="00652E7C"/>
    <w:rsid w:val="006A3CE7"/>
    <w:rsid w:val="006D026C"/>
    <w:rsid w:val="006D028C"/>
    <w:rsid w:val="0073561A"/>
    <w:rsid w:val="007627B9"/>
    <w:rsid w:val="007728D3"/>
    <w:rsid w:val="0078463F"/>
    <w:rsid w:val="007A0929"/>
    <w:rsid w:val="007E71FE"/>
    <w:rsid w:val="00813990"/>
    <w:rsid w:val="00854E82"/>
    <w:rsid w:val="00872F16"/>
    <w:rsid w:val="00885F60"/>
    <w:rsid w:val="008F07C0"/>
    <w:rsid w:val="00AD2CD8"/>
    <w:rsid w:val="00AE1EB5"/>
    <w:rsid w:val="00AF7B11"/>
    <w:rsid w:val="00B051B5"/>
    <w:rsid w:val="00B063C6"/>
    <w:rsid w:val="00B95744"/>
    <w:rsid w:val="00BD353E"/>
    <w:rsid w:val="00C6554A"/>
    <w:rsid w:val="00CE47D7"/>
    <w:rsid w:val="00D100BC"/>
    <w:rsid w:val="00D242AB"/>
    <w:rsid w:val="00D678C3"/>
    <w:rsid w:val="00DC1723"/>
    <w:rsid w:val="00DD5AEE"/>
    <w:rsid w:val="00DE7D8D"/>
    <w:rsid w:val="00E73FD6"/>
    <w:rsid w:val="00ED7C44"/>
    <w:rsid w:val="00F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A5C4D"/>
  <w15:chartTrackingRefBased/>
  <w15:docId w15:val="{81F35853-864B-4A65-83F4-FF9ACF4A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06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5D46C6"/>
    <w:pPr>
      <w:spacing w:before="0" w:after="160" w:line="259" w:lineRule="auto"/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063C6"/>
  </w:style>
  <w:style w:type="paragraph" w:styleId="Revision">
    <w:name w:val="Revision"/>
    <w:hidden/>
    <w:uiPriority w:val="99"/>
    <w:semiHidden/>
    <w:rsid w:val="00DD5AEE"/>
    <w:pPr>
      <w:spacing w:before="0" w:after="0" w:line="240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ref1</b:Tag>
    <b:SourceType>Book</b:SourceType>
    <b:Guid>{50E430DC-D7A1-41F3-9615-49EC1B71F0DD}</b:Guid>
    <b:Author>
      <b:Author>
        <b:NameList>
          <b:Person>
            <b:Last>Leskovec</b:Last>
            <b:First>Jure </b:First>
          </b:Person>
          <b:Person>
            <b:Last>Rajaraman</b:Last>
            <b:First>Anand </b:First>
          </b:Person>
          <b:Person>
            <b:Last>Ullman</b:Last>
            <b:First>Jeff </b:First>
          </b:Person>
        </b:NameList>
      </b:Author>
    </b:Author>
    <b:Title>Mining of Massive Datasets, 3rd Ed.</b:Title>
    <b:RefOrder>1</b:RefOrder>
  </b:Source>
  <b:Source>
    <b:Tag>Ara</b:Tag>
    <b:SourceType>InternetSite</b:SourceType>
    <b:Guid>{B45A40CA-3158-49AA-A577-4514295C7EB7}</b:Guid>
    <b:Author>
      <b:Author>
        <b:NameList>
          <b:Person>
            <b:Last>CR</b:Last>
            <b:First>Aravind</b:First>
          </b:Person>
        </b:NameList>
      </b:Author>
    </b:Author>
    <b:Title>Clustering Algorithms</b:Title>
    <b:URL>https://neptune.ai/blog/clustering-algorithms</b:URL>
    <b:InternetSiteTitle>Neptune Blog</b:InternetSiteTitle>
    <b:Year>2021</b:Year>
    <b:RefOrder>4</b:RefOrder>
  </b:Source>
  <b:Source>
    <b:Tag>Chu</b:Tag>
    <b:SourceType>InternetSite</b:SourceType>
    <b:Guid>{54553351-0220-4B75-901B-38AEB893BE2E}</b:Guid>
    <b:Author>
      <b:Author>
        <b:NameList>
          <b:Person>
            <b:Last>Kun</b:Last>
            <b:First>Chu</b:First>
          </b:Person>
        </b:NameList>
      </b:Author>
    </b:Author>
    <b:Title>CURE cluster python</b:Title>
    <b:InternetSiteTitle>github.com</b:InternetSiteTitle>
    <b:URL>https://github.com/Kchu/CURE-cluster-python</b:URL>
    <b:RefOrder>3</b:RefOrder>
  </b:Source>
  <b:Source>
    <b:Tag>Har20</b:Tag>
    <b:SourceType>InternetSite</b:SourceType>
    <b:Guid>{9983D672-AEF9-4D49-A85C-12B2630E52D8}</b:Guid>
    <b:Author>
      <b:Author>
        <b:NameList>
          <b:Person>
            <b:Last>Khan</b:Last>
            <b:First>Haroon</b:First>
          </b:Person>
        </b:NameList>
      </b:Author>
    </b:Author>
    <b:Title>Clustering in Machine Learning</b:Title>
    <b:InternetSiteTitle>https://ai.foobrdigital.com</b:InternetSiteTitle>
    <b:Year>2020</b:Year>
    <b:URL>https://ai.foobrdigital.com/clustering-in-machine-learning/</b:URL>
    <b:RefOrder>5</b:RefOrder>
  </b:Source>
  <b:Source>
    <b:Tag>figure3</b:Tag>
    <b:SourceType>InternetSite</b:SourceType>
    <b:Guid>{E41DD632-D9AC-4768-8996-9C73E409A2ED}</b:Guid>
    <b:Title>geeksforgeeks</b:Title>
    <b:Year>2021</b:Year>
    <b:URL>https://www.geeksforgeeks.org/basic-understanding-of-cure-algorithm/</b:URL>
    <b:InternetSiteTitle>geeksforgeeks.org</b:InternetSiteTitle>
    <b:RefOrder>2</b:RefOrder>
  </b:Source>
</b:Sources>
</file>

<file path=customXml/itemProps1.xml><?xml version="1.0" encoding="utf-8"?>
<ds:datastoreItem xmlns:ds="http://schemas.openxmlformats.org/officeDocument/2006/customXml" ds:itemID="{DD685881-77B0-4FEE-892B-CF70682D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523</TotalTime>
  <Pages>7</Pages>
  <Words>889</Words>
  <Characters>5158</Characters>
  <Application>Microsoft Office Word</Application>
  <DocSecurity>0</DocSecurity>
  <Lines>139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Freire</dc:creator>
  <cp:keywords/>
  <dc:description/>
  <cp:lastModifiedBy>Diego Freire</cp:lastModifiedBy>
  <cp:revision>32</cp:revision>
  <dcterms:created xsi:type="dcterms:W3CDTF">2022-05-22T15:18:00Z</dcterms:created>
  <dcterms:modified xsi:type="dcterms:W3CDTF">2022-05-24T00:37:00Z</dcterms:modified>
</cp:coreProperties>
</file>